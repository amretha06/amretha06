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6CC0" w14:textId="77777777" w:rsidR="003D259F" w:rsidRPr="003D259F" w:rsidRDefault="003D259F" w:rsidP="003D259F">
      <w:r>
        <w:rPr>
          <w:lang w:val="en-IN"/>
        </w:rPr>
        <w:t xml:space="preserve">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8"/>
        <w:gridCol w:w="3328"/>
      </w:tblGrid>
      <w:tr w:rsidR="003D259F" w14:paraId="2D4E4A02" w14:textId="77777777" w:rsidTr="003D259F">
        <w:tc>
          <w:tcPr>
            <w:tcW w:w="3328" w:type="dxa"/>
          </w:tcPr>
          <w:p w14:paraId="34AFB214" w14:textId="528DFF19" w:rsidR="003D259F" w:rsidRDefault="004C3B79" w:rsidP="003D259F">
            <w:r>
              <w:t>Date</w:t>
            </w:r>
          </w:p>
        </w:tc>
        <w:tc>
          <w:tcPr>
            <w:tcW w:w="3328" w:type="dxa"/>
          </w:tcPr>
          <w:p w14:paraId="534F892C" w14:textId="1FCE372D" w:rsidR="003D259F" w:rsidRDefault="004C3B79" w:rsidP="003D259F">
            <w:r>
              <w:t>10 October 2022</w:t>
            </w:r>
          </w:p>
        </w:tc>
      </w:tr>
      <w:tr w:rsidR="003D259F" w14:paraId="33C259A1" w14:textId="77777777" w:rsidTr="003D259F">
        <w:tc>
          <w:tcPr>
            <w:tcW w:w="3328" w:type="dxa"/>
          </w:tcPr>
          <w:p w14:paraId="2F79ED38" w14:textId="5251681B" w:rsidR="003D259F" w:rsidRDefault="004C3B79" w:rsidP="003D259F">
            <w:r>
              <w:t>Team ID</w:t>
            </w:r>
          </w:p>
        </w:tc>
        <w:tc>
          <w:tcPr>
            <w:tcW w:w="3328" w:type="dxa"/>
          </w:tcPr>
          <w:p w14:paraId="738E438C" w14:textId="6EA9C2CF" w:rsidR="003D259F" w:rsidRDefault="0012545E" w:rsidP="003D259F">
            <w:r>
              <w:t>PNT2022TMID45285</w:t>
            </w:r>
          </w:p>
        </w:tc>
      </w:tr>
      <w:tr w:rsidR="003D259F" w14:paraId="5960FA64" w14:textId="77777777" w:rsidTr="003D259F">
        <w:tc>
          <w:tcPr>
            <w:tcW w:w="3328" w:type="dxa"/>
          </w:tcPr>
          <w:p w14:paraId="41F5546C" w14:textId="30D6DC64" w:rsidR="003D259F" w:rsidRDefault="004C3B79" w:rsidP="003D259F">
            <w:r>
              <w:t xml:space="preserve">Project Name </w:t>
            </w:r>
          </w:p>
        </w:tc>
        <w:tc>
          <w:tcPr>
            <w:tcW w:w="3328" w:type="dxa"/>
          </w:tcPr>
          <w:p w14:paraId="7BB49264" w14:textId="5DEAE7CE" w:rsidR="003D259F" w:rsidRDefault="00502A34" w:rsidP="003D259F">
            <w:r>
              <w:t xml:space="preserve">IOT Based safety gadget for child safety monitoring and Notification </w:t>
            </w:r>
          </w:p>
        </w:tc>
      </w:tr>
    </w:tbl>
    <w:p w14:paraId="7872B61A" w14:textId="17CBBEA7" w:rsidR="001C0084" w:rsidRDefault="001C0084" w:rsidP="003D259F">
      <w:pPr>
        <w:rPr>
          <w:sz w:val="32"/>
          <w:szCs w:val="32"/>
        </w:rPr>
      </w:pPr>
    </w:p>
    <w:p w14:paraId="7E5DC6F5" w14:textId="6EA6B158" w:rsidR="00502A34" w:rsidRDefault="00502A34" w:rsidP="003D259F">
      <w:pPr>
        <w:rPr>
          <w:sz w:val="32"/>
          <w:szCs w:val="32"/>
        </w:rPr>
      </w:pPr>
    </w:p>
    <w:p w14:paraId="5BC60059" w14:textId="77777777" w:rsidR="00CC648B" w:rsidRDefault="00CC648B" w:rsidP="003D259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11C6984" wp14:editId="323C8E71">
            <wp:simplePos x="0" y="0"/>
            <wp:positionH relativeFrom="column">
              <wp:posOffset>123825</wp:posOffset>
            </wp:positionH>
            <wp:positionV relativeFrom="paragraph">
              <wp:posOffset>767715</wp:posOffset>
            </wp:positionV>
            <wp:extent cx="5724525" cy="3448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69A">
        <w:rPr>
          <w:b/>
          <w:bCs/>
          <w:sz w:val="32"/>
          <w:szCs w:val="32"/>
        </w:rPr>
        <w:t xml:space="preserve">Develop  the web application using </w:t>
      </w:r>
      <w:r>
        <w:rPr>
          <w:b/>
          <w:bCs/>
          <w:sz w:val="32"/>
          <w:szCs w:val="32"/>
        </w:rPr>
        <w:t>Node-Red</w:t>
      </w:r>
    </w:p>
    <w:p w14:paraId="56084A05" w14:textId="578B8FB3" w:rsidR="00CC648B" w:rsidRDefault="00CC648B" w:rsidP="003D259F">
      <w:pPr>
        <w:rPr>
          <w:b/>
          <w:bCs/>
          <w:sz w:val="32"/>
          <w:szCs w:val="32"/>
        </w:rPr>
      </w:pPr>
    </w:p>
    <w:p w14:paraId="2014A26B" w14:textId="52A794EC" w:rsidR="00CC648B" w:rsidRDefault="00CC648B" w:rsidP="003D259F">
      <w:pPr>
        <w:rPr>
          <w:b/>
          <w:bCs/>
          <w:sz w:val="32"/>
          <w:szCs w:val="32"/>
        </w:rPr>
      </w:pPr>
    </w:p>
    <w:p w14:paraId="02090877" w14:textId="48A9E290" w:rsidR="00CC648B" w:rsidRDefault="00CC648B" w:rsidP="003D259F">
      <w:pPr>
        <w:rPr>
          <w:b/>
          <w:bCs/>
          <w:sz w:val="32"/>
          <w:szCs w:val="32"/>
        </w:rPr>
      </w:pPr>
    </w:p>
    <w:p w14:paraId="3999BF7D" w14:textId="5A53F759" w:rsidR="00CC648B" w:rsidRDefault="00CC648B" w:rsidP="003D259F">
      <w:pPr>
        <w:rPr>
          <w:b/>
          <w:bCs/>
          <w:sz w:val="32"/>
          <w:szCs w:val="32"/>
        </w:rPr>
      </w:pPr>
    </w:p>
    <w:p w14:paraId="49400A30" w14:textId="707C7812" w:rsidR="0091047B" w:rsidRDefault="0091047B" w:rsidP="003D259F">
      <w:pPr>
        <w:rPr>
          <w:b/>
          <w:bCs/>
          <w:sz w:val="32"/>
          <w:szCs w:val="32"/>
        </w:rPr>
      </w:pPr>
    </w:p>
    <w:p w14:paraId="62450279" w14:textId="46DBDABA" w:rsidR="00CC648B" w:rsidRDefault="00D80F42" w:rsidP="003D25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66D7696" w14:textId="721749FD" w:rsidR="001B1FA9" w:rsidRDefault="006E59BF" w:rsidP="003D259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7882139" wp14:editId="13028B14">
            <wp:simplePos x="0" y="0"/>
            <wp:positionH relativeFrom="column">
              <wp:posOffset>50800</wp:posOffset>
            </wp:positionH>
            <wp:positionV relativeFrom="paragraph">
              <wp:posOffset>664845</wp:posOffset>
            </wp:positionV>
            <wp:extent cx="6346190" cy="343154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47B">
        <w:rPr>
          <w:b/>
          <w:bCs/>
          <w:sz w:val="32"/>
          <w:szCs w:val="32"/>
        </w:rPr>
        <w:t xml:space="preserve">Added a python code to get a child location </w:t>
      </w:r>
    </w:p>
    <w:p w14:paraId="027E6E11" w14:textId="1AEDBAA5" w:rsidR="0091047B" w:rsidRDefault="0091047B" w:rsidP="003D259F">
      <w:pPr>
        <w:rPr>
          <w:b/>
          <w:bCs/>
          <w:sz w:val="32"/>
          <w:szCs w:val="32"/>
        </w:rPr>
      </w:pPr>
    </w:p>
    <w:p w14:paraId="12EE490D" w14:textId="488BC216" w:rsidR="0091047B" w:rsidRDefault="002554FC" w:rsidP="003D259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E938D6D" wp14:editId="46B25907">
            <wp:simplePos x="0" y="0"/>
            <wp:positionH relativeFrom="column">
              <wp:posOffset>54610</wp:posOffset>
            </wp:positionH>
            <wp:positionV relativeFrom="paragraph">
              <wp:posOffset>3716020</wp:posOffset>
            </wp:positionV>
            <wp:extent cx="6346190" cy="40862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756D2C" w14:textId="77777777" w:rsidR="005B4DB0" w:rsidRDefault="005B4DB0" w:rsidP="003D259F">
      <w:pPr>
        <w:rPr>
          <w:b/>
          <w:bCs/>
          <w:sz w:val="32"/>
          <w:szCs w:val="32"/>
        </w:rPr>
      </w:pPr>
    </w:p>
    <w:p w14:paraId="5C54B1B5" w14:textId="1ED69DF1" w:rsidR="0091047B" w:rsidRDefault="009F739D" w:rsidP="003D259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1306D27" wp14:editId="0B16B838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172200" cy="68961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EE62F" w14:textId="2B685BC6" w:rsidR="001B1FA9" w:rsidRDefault="001B1FA9" w:rsidP="003D259F">
      <w:pPr>
        <w:rPr>
          <w:b/>
          <w:bCs/>
          <w:sz w:val="32"/>
          <w:szCs w:val="32"/>
        </w:rPr>
      </w:pPr>
    </w:p>
    <w:p w14:paraId="0DECC4D2" w14:textId="63717B7C" w:rsidR="00E06400" w:rsidRDefault="00E06400" w:rsidP="003D259F">
      <w:pPr>
        <w:rPr>
          <w:b/>
          <w:bCs/>
          <w:sz w:val="32"/>
          <w:szCs w:val="32"/>
        </w:rPr>
      </w:pPr>
    </w:p>
    <w:p w14:paraId="020EDE69" w14:textId="0F771B9E" w:rsidR="00E06400" w:rsidRDefault="00E06400" w:rsidP="003D259F">
      <w:pPr>
        <w:rPr>
          <w:b/>
          <w:bCs/>
          <w:sz w:val="32"/>
          <w:szCs w:val="32"/>
        </w:rPr>
      </w:pPr>
    </w:p>
    <w:p w14:paraId="0BEE5F0E" w14:textId="1BC2B6D9" w:rsidR="00502A34" w:rsidRDefault="00B75B29" w:rsidP="003D259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5DAB45C0" wp14:editId="7F2A7B22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5686425" cy="593407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D611A" w14:textId="08B2D3C0" w:rsidR="00B75B29" w:rsidRDefault="00B75B29" w:rsidP="003D259F">
      <w:pPr>
        <w:rPr>
          <w:b/>
          <w:bCs/>
          <w:sz w:val="32"/>
          <w:szCs w:val="32"/>
        </w:rPr>
      </w:pPr>
    </w:p>
    <w:p w14:paraId="4F723428" w14:textId="5C63F686" w:rsidR="00B75B29" w:rsidRPr="00B75B29" w:rsidRDefault="00B75B29" w:rsidP="003D259F">
      <w:pPr>
        <w:rPr>
          <w:sz w:val="56"/>
          <w:szCs w:val="56"/>
        </w:rPr>
      </w:pPr>
      <w:r>
        <w:rPr>
          <w:b/>
          <w:bCs/>
          <w:sz w:val="32"/>
          <w:szCs w:val="32"/>
        </w:rPr>
        <w:t xml:space="preserve">Result: </w:t>
      </w:r>
      <w:r w:rsidR="004B4595">
        <w:rPr>
          <w:b/>
          <w:bCs/>
          <w:sz w:val="32"/>
          <w:szCs w:val="32"/>
        </w:rPr>
        <w:t>Successfully developed the web application using NODE-RED</w:t>
      </w:r>
    </w:p>
    <w:sectPr w:rsidR="00B75B29" w:rsidRPr="00B75B29">
      <w:headerReference w:type="default" r:id="rId12"/>
      <w:footerReference w:type="default" r:id="rId13"/>
      <w:headerReference w:type="first" r:id="rId14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76326" w14:textId="77777777" w:rsidR="003D259F" w:rsidRDefault="003D259F">
      <w:pPr>
        <w:spacing w:after="0" w:line="240" w:lineRule="auto"/>
      </w:pPr>
      <w:r>
        <w:separator/>
      </w:r>
    </w:p>
  </w:endnote>
  <w:endnote w:type="continuationSeparator" w:id="0">
    <w:p w14:paraId="1E6094FD" w14:textId="77777777" w:rsidR="003D259F" w:rsidRDefault="003D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3B8BA" w14:textId="77777777"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6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967F0" w14:textId="77777777" w:rsidR="003D259F" w:rsidRDefault="003D259F">
      <w:pPr>
        <w:spacing w:after="0" w:line="240" w:lineRule="auto"/>
      </w:pPr>
      <w:r>
        <w:separator/>
      </w:r>
    </w:p>
  </w:footnote>
  <w:footnote w:type="continuationSeparator" w:id="0">
    <w:p w14:paraId="38EA3B55" w14:textId="77777777" w:rsidR="003D259F" w:rsidRDefault="003D2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CCF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0C85BA" wp14:editId="1873064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D77D2CF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">
              <v:rect id="Rectangle 2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F13F" w14:textId="77777777"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FC516EF" wp14:editId="170D7E5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572472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">
              <v:rect id="Rectangle 6" o:spid="_x0000_s1027" style="position:absolute;width:32004;height:1920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3798479">
    <w:abstractNumId w:val="9"/>
  </w:num>
  <w:num w:numId="2" w16cid:durableId="1041395667">
    <w:abstractNumId w:val="7"/>
  </w:num>
  <w:num w:numId="3" w16cid:durableId="556628692">
    <w:abstractNumId w:val="6"/>
  </w:num>
  <w:num w:numId="4" w16cid:durableId="943611673">
    <w:abstractNumId w:val="5"/>
  </w:num>
  <w:num w:numId="5" w16cid:durableId="299186845">
    <w:abstractNumId w:val="4"/>
  </w:num>
  <w:num w:numId="6" w16cid:durableId="577978893">
    <w:abstractNumId w:val="8"/>
  </w:num>
  <w:num w:numId="7" w16cid:durableId="1459643761">
    <w:abstractNumId w:val="3"/>
  </w:num>
  <w:num w:numId="8" w16cid:durableId="808281805">
    <w:abstractNumId w:val="2"/>
  </w:num>
  <w:num w:numId="9" w16cid:durableId="310526454">
    <w:abstractNumId w:val="1"/>
  </w:num>
  <w:num w:numId="10" w16cid:durableId="1601720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9F"/>
    <w:rsid w:val="0000092C"/>
    <w:rsid w:val="00047CB1"/>
    <w:rsid w:val="0012545E"/>
    <w:rsid w:val="001B1FA9"/>
    <w:rsid w:val="001C0084"/>
    <w:rsid w:val="001C458D"/>
    <w:rsid w:val="002554FC"/>
    <w:rsid w:val="003C1C78"/>
    <w:rsid w:val="003D259F"/>
    <w:rsid w:val="0041669A"/>
    <w:rsid w:val="004B4595"/>
    <w:rsid w:val="004C3B79"/>
    <w:rsid w:val="00502A34"/>
    <w:rsid w:val="005B4DB0"/>
    <w:rsid w:val="006E59BF"/>
    <w:rsid w:val="007F7DCE"/>
    <w:rsid w:val="0091047B"/>
    <w:rsid w:val="009F739D"/>
    <w:rsid w:val="00B75B29"/>
    <w:rsid w:val="00CC648B"/>
    <w:rsid w:val="00D80F42"/>
    <w:rsid w:val="00DE0861"/>
    <w:rsid w:val="00E06400"/>
    <w:rsid w:val="00EC0642"/>
    <w:rsid w:val="00F7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1C820"/>
  <w15:chartTrackingRefBased/>
  <w15:docId w15:val="{49121A2E-E76D-9F49-886B-B8DA1697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table" w:styleId="TableGrid">
    <w:name w:val="Table Grid"/>
    <w:basedOn w:val="TableNormal"/>
    <w:uiPriority w:val="39"/>
    <w:rsid w:val="003D2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2D32AC4-E118-6E4A-A142-50C5D7ACD4D9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{B2D32AC4-E118-6E4A-A142-50C5D7ACD4D9}tf50002038.dotx</Template>
  <TotalTime>0</TotalTime>
  <Pages>4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919360813390</cp:lastModifiedBy>
  <cp:revision>2</cp:revision>
  <dcterms:created xsi:type="dcterms:W3CDTF">2022-10-23T08:50:00Z</dcterms:created>
  <dcterms:modified xsi:type="dcterms:W3CDTF">2022-10-23T08:50:00Z</dcterms:modified>
</cp:coreProperties>
</file>